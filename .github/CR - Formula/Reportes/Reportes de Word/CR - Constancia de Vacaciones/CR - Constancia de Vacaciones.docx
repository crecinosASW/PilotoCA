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FA" w:rsidRPr="00283513" w:rsidRDefault="002150FA" w:rsidP="00D92985">
      <w:pPr>
        <w:pStyle w:val="Heading2"/>
        <w:ind w:left="708" w:hanging="708"/>
        <w:rPr>
          <w:rFonts w:ascii="Times New Roman" w:hAnsi="Times New Roman" w:cs="Times New Roman"/>
        </w:rPr>
      </w:pPr>
      <w:r w:rsidRPr="00283513">
        <w:rPr>
          <w:rFonts w:ascii="Times New Roman" w:hAnsi="Times New Roman" w:cs="Times New Roman"/>
        </w:rPr>
        <w:t>C</w:t>
      </w:r>
      <w:r w:rsidR="002B54BC" w:rsidRPr="00283513">
        <w:rPr>
          <w:rFonts w:ascii="Times New Roman" w:hAnsi="Times New Roman" w:cs="Times New Roman"/>
        </w:rPr>
        <w:t>ONSTANCIA DE VACACIONES</w:t>
      </w:r>
    </w:p>
    <w:p w:rsidR="002150FA" w:rsidRPr="00CC1515" w:rsidRDefault="002150FA" w:rsidP="00CC1515">
      <w:pPr>
        <w:jc w:val="both"/>
      </w:pPr>
    </w:p>
    <w:p w:rsidR="002B54BC" w:rsidRDefault="002B54BC" w:rsidP="00CC1515">
      <w:pPr>
        <w:jc w:val="both"/>
      </w:pPr>
    </w:p>
    <w:p w:rsidR="002B54BC" w:rsidRPr="0018587A" w:rsidRDefault="002B54BC" w:rsidP="00AD538D">
      <w:pPr>
        <w:spacing w:line="360" w:lineRule="auto"/>
        <w:jc w:val="both"/>
        <w:rPr>
          <w:b/>
        </w:rPr>
      </w:pPr>
      <w:r w:rsidRPr="00605994">
        <w:t>Nombre</w:t>
      </w:r>
      <w:r w:rsidR="00605994">
        <w:t xml:space="preserve"> del Empleado</w:t>
      </w:r>
      <w:r w:rsidRPr="00605994">
        <w:t xml:space="preserve">: </w:t>
      </w:r>
      <w:r w:rsidR="0018587A" w:rsidRPr="0018587A">
        <w:rPr>
          <w:b/>
        </w:rPr>
        <w:fldChar w:fldCharType="begin"/>
      </w:r>
      <w:r w:rsidR="0018587A" w:rsidRPr="0018587A">
        <w:rPr>
          <w:b/>
        </w:rPr>
        <w:instrText xml:space="preserve"> MERGEFIELD  exp_nombres_apellidos  \* MERGEFORMAT </w:instrText>
      </w:r>
      <w:r w:rsidR="0018587A" w:rsidRPr="0018587A">
        <w:rPr>
          <w:b/>
        </w:rPr>
        <w:fldChar w:fldCharType="separate"/>
      </w:r>
      <w:r w:rsidR="0018587A" w:rsidRPr="0018587A">
        <w:rPr>
          <w:b/>
          <w:noProof/>
        </w:rPr>
        <w:t>«exp_nombres_apellidos»</w:t>
      </w:r>
      <w:r w:rsidR="0018587A" w:rsidRPr="0018587A">
        <w:rPr>
          <w:b/>
        </w:rPr>
        <w:fldChar w:fldCharType="end"/>
      </w:r>
    </w:p>
    <w:p w:rsidR="0018587A" w:rsidRDefault="002B54BC" w:rsidP="00AD538D">
      <w:pPr>
        <w:spacing w:line="360" w:lineRule="auto"/>
        <w:jc w:val="both"/>
        <w:rPr>
          <w:b/>
        </w:rPr>
      </w:pPr>
      <w:r w:rsidRPr="00605994">
        <w:t xml:space="preserve">Departamento: </w:t>
      </w:r>
      <w:r w:rsidR="0018587A">
        <w:rPr>
          <w:b/>
        </w:rPr>
        <w:fldChar w:fldCharType="begin"/>
      </w:r>
      <w:r w:rsidR="0018587A">
        <w:rPr>
          <w:b/>
        </w:rPr>
        <w:instrText xml:space="preserve"> MERGEFIELD  uni_descripcion  \* MERGEFORMAT </w:instrText>
      </w:r>
      <w:r w:rsidR="0018587A">
        <w:rPr>
          <w:b/>
        </w:rPr>
        <w:fldChar w:fldCharType="separate"/>
      </w:r>
      <w:r w:rsidR="0018587A">
        <w:rPr>
          <w:b/>
          <w:noProof/>
        </w:rPr>
        <w:t>«uni_descripcion»</w:t>
      </w:r>
      <w:r w:rsidR="0018587A">
        <w:rPr>
          <w:b/>
        </w:rPr>
        <w:fldChar w:fldCharType="end"/>
      </w:r>
    </w:p>
    <w:p w:rsidR="002B54BC" w:rsidRPr="00605994" w:rsidRDefault="002B54BC" w:rsidP="00AD538D">
      <w:pPr>
        <w:spacing w:line="360" w:lineRule="auto"/>
        <w:jc w:val="both"/>
      </w:pPr>
      <w:r w:rsidRPr="00605994">
        <w:t xml:space="preserve">Cargo: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plz_nombre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«plz_nombre»</w:t>
      </w:r>
      <w:r w:rsidR="00DE615F">
        <w:rPr>
          <w:b/>
        </w:rPr>
        <w:fldChar w:fldCharType="end"/>
      </w:r>
    </w:p>
    <w:p w:rsidR="002B54BC" w:rsidRPr="00605994" w:rsidRDefault="002B54BC" w:rsidP="00AD538D">
      <w:pPr>
        <w:spacing w:line="360" w:lineRule="auto"/>
        <w:jc w:val="both"/>
      </w:pPr>
      <w:r w:rsidRPr="00605994">
        <w:t>Per</w:t>
      </w:r>
      <w:r w:rsidR="00605994">
        <w:t>í</w:t>
      </w:r>
      <w:r w:rsidRPr="00605994">
        <w:t xml:space="preserve">odo Vacacional: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vac_periodo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«vac_periodo»</w:t>
      </w:r>
      <w:r w:rsidR="00DE615F">
        <w:rPr>
          <w:b/>
        </w:rPr>
        <w:fldChar w:fldCharType="end"/>
      </w:r>
    </w:p>
    <w:p w:rsidR="002B54BC" w:rsidRPr="005E1F9C" w:rsidRDefault="002B54BC" w:rsidP="0065524E">
      <w:pPr>
        <w:spacing w:line="360" w:lineRule="auto"/>
        <w:jc w:val="both"/>
      </w:pPr>
      <w:r w:rsidRPr="00605994">
        <w:t xml:space="preserve">Días Gozados: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dva_dias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«dva_dias»</w:t>
      </w:r>
      <w:r w:rsidR="00DE615F">
        <w:rPr>
          <w:b/>
        </w:rPr>
        <w:fldChar w:fldCharType="end"/>
      </w:r>
      <w:r w:rsidR="00434C8C" w:rsidRPr="00605994">
        <w:t xml:space="preserve"> </w:t>
      </w:r>
      <w:r w:rsidR="00AD538D" w:rsidRPr="00605994">
        <w:t>Días H</w:t>
      </w:r>
      <w:r w:rsidR="00605994">
        <w:t>á</w:t>
      </w:r>
      <w:r w:rsidR="00AD538D" w:rsidRPr="00605994">
        <w:t>biles</w:t>
      </w:r>
      <w:r w:rsidR="0065524E">
        <w:t xml:space="preserve">, del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dva_desde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«dva_desde»</w:t>
      </w:r>
      <w:r w:rsidR="00DE615F">
        <w:rPr>
          <w:b/>
        </w:rPr>
        <w:fldChar w:fldCharType="end"/>
      </w:r>
      <w:r w:rsidR="0018587A">
        <w:rPr>
          <w:b/>
        </w:rPr>
        <w:t xml:space="preserve"> </w:t>
      </w:r>
      <w:r w:rsidR="00506DCF">
        <w:t>a</w:t>
      </w:r>
      <w:r w:rsidR="00AD538D" w:rsidRPr="00605994">
        <w:t xml:space="preserve">l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dva_hasta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«dva_hasta»</w:t>
      </w:r>
      <w:r w:rsidR="00DE615F">
        <w:rPr>
          <w:b/>
        </w:rPr>
        <w:fldChar w:fldCharType="end"/>
      </w:r>
    </w:p>
    <w:p w:rsidR="002B54BC" w:rsidRPr="00605994" w:rsidRDefault="002B54BC" w:rsidP="00AD538D">
      <w:pPr>
        <w:spacing w:line="360" w:lineRule="auto"/>
        <w:jc w:val="both"/>
      </w:pPr>
    </w:p>
    <w:p w:rsidR="002B54BC" w:rsidRPr="00605994" w:rsidRDefault="002B54BC" w:rsidP="00AD538D">
      <w:pPr>
        <w:spacing w:line="360" w:lineRule="auto"/>
        <w:jc w:val="both"/>
      </w:pPr>
      <w:r w:rsidRPr="00605994">
        <w:t xml:space="preserve">Extiendo la presente a Favor de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cia_descripcion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«cia_descripcion»</w:t>
      </w:r>
      <w:r w:rsidR="00DE615F">
        <w:rPr>
          <w:b/>
        </w:rPr>
        <w:fldChar w:fldCharType="end"/>
      </w:r>
      <w:r w:rsidR="004D191E" w:rsidRPr="00605994">
        <w:t xml:space="preserve"> </w:t>
      </w:r>
      <w:r w:rsidRPr="00605994">
        <w:t>para dejar constancia de que disfrut</w:t>
      </w:r>
      <w:r w:rsidR="00605994" w:rsidRPr="00605994">
        <w:t>é</w:t>
      </w:r>
      <w:r w:rsidRPr="00605994">
        <w:t xml:space="preserve"> de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dva_dias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«dva_dias»</w:t>
      </w:r>
      <w:r w:rsidR="00DE615F">
        <w:rPr>
          <w:b/>
        </w:rPr>
        <w:fldChar w:fldCharType="end"/>
      </w:r>
      <w:r w:rsidR="00C8325C" w:rsidRPr="00605994">
        <w:t xml:space="preserve"> </w:t>
      </w:r>
      <w:r w:rsidRPr="00605994">
        <w:t>días de vacaciones correspondientes al período arriba indicado</w:t>
      </w:r>
      <w:r w:rsidR="00605994">
        <w:t>,</w:t>
      </w:r>
      <w:r w:rsidRPr="00605994">
        <w:t xml:space="preserve"> </w:t>
      </w:r>
      <w:r w:rsidR="00605994" w:rsidRPr="00605994">
        <w:t xml:space="preserve">quedando pendientes </w:t>
      </w:r>
      <w:r w:rsidR="007348C2">
        <w:rPr>
          <w:b/>
        </w:rPr>
        <w:fldChar w:fldCharType="begin"/>
      </w:r>
      <w:r w:rsidR="007348C2">
        <w:rPr>
          <w:b/>
        </w:rPr>
        <w:instrText xml:space="preserve"> MERGEFIELD  vac_saldo  \* MERGEFORMAT </w:instrText>
      </w:r>
      <w:r w:rsidR="007348C2">
        <w:rPr>
          <w:b/>
        </w:rPr>
        <w:fldChar w:fldCharType="separate"/>
      </w:r>
      <w:r w:rsidR="007348C2">
        <w:rPr>
          <w:b/>
          <w:noProof/>
        </w:rPr>
        <w:t>«vac_saldo»</w:t>
      </w:r>
      <w:r w:rsidR="007348C2">
        <w:rPr>
          <w:b/>
        </w:rPr>
        <w:fldChar w:fldCharType="end"/>
      </w:r>
      <w:r w:rsidR="00605994" w:rsidRPr="00605994">
        <w:t xml:space="preserve"> días</w:t>
      </w:r>
      <w:r w:rsidRPr="00605994">
        <w:t>.</w:t>
      </w:r>
    </w:p>
    <w:p w:rsidR="002B54BC" w:rsidRPr="00605994" w:rsidRDefault="002B54BC" w:rsidP="00AD538D">
      <w:pPr>
        <w:spacing w:line="360" w:lineRule="auto"/>
        <w:jc w:val="both"/>
      </w:pPr>
    </w:p>
    <w:p w:rsidR="003A17A8" w:rsidRDefault="00A0106F" w:rsidP="00605994">
      <w:pPr>
        <w:spacing w:line="360" w:lineRule="auto"/>
      </w:pPr>
      <w:r>
        <w:t>Costa Rica</w:t>
      </w:r>
      <w:bookmarkStart w:id="0" w:name="_GoBack"/>
      <w:bookmarkEnd w:id="0"/>
      <w:r w:rsidR="003A17A8">
        <w:t>,</w:t>
      </w:r>
      <w:r w:rsidR="00677BC2" w:rsidRPr="00605994">
        <w:t xml:space="preserve"> </w:t>
      </w:r>
      <w:fldSimple w:instr=" MERGEFIELD  fecha_actual_letras  \* MERGEFORMAT ">
        <w:r w:rsidR="00DE615F">
          <w:rPr>
            <w:noProof/>
          </w:rPr>
          <w:t>«fecha_actual_letras»</w:t>
        </w:r>
      </w:fldSimple>
    </w:p>
    <w:p w:rsidR="003A17A8" w:rsidRDefault="003A17A8" w:rsidP="00605994">
      <w:pPr>
        <w:spacing w:line="360" w:lineRule="auto"/>
      </w:pPr>
    </w:p>
    <w:p w:rsidR="003A17A8" w:rsidRDefault="003A17A8" w:rsidP="00605994">
      <w:pPr>
        <w:spacing w:line="360" w:lineRule="auto"/>
      </w:pPr>
    </w:p>
    <w:p w:rsidR="003A17A8" w:rsidRDefault="003A17A8" w:rsidP="00605994">
      <w:pPr>
        <w:spacing w:line="360" w:lineRule="auto"/>
      </w:pPr>
      <w:r>
        <w:t>Firma del Empleado: _______________________________</w:t>
      </w:r>
      <w:r w:rsidR="00E60497">
        <w:t>__________</w:t>
      </w:r>
    </w:p>
    <w:p w:rsidR="001A7EFA" w:rsidRPr="0065524E" w:rsidRDefault="007348C2" w:rsidP="007348C2">
      <w:pPr>
        <w:spacing w:line="360" w:lineRule="auto"/>
        <w:ind w:left="708" w:hanging="708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exp_nombres_apellidos  \* MERGEFORMAT </w:instrText>
      </w:r>
      <w:r>
        <w:rPr>
          <w:b/>
        </w:rPr>
        <w:fldChar w:fldCharType="separate"/>
      </w:r>
      <w:r>
        <w:rPr>
          <w:b/>
          <w:noProof/>
        </w:rPr>
        <w:t>«exp_nombres_apellidos»</w:t>
      </w:r>
      <w:r>
        <w:rPr>
          <w:b/>
        </w:rPr>
        <w:fldChar w:fldCharType="end"/>
      </w:r>
    </w:p>
    <w:p w:rsidR="003A17A8" w:rsidRDefault="003A17A8" w:rsidP="00605994">
      <w:pPr>
        <w:spacing w:line="360" w:lineRule="auto"/>
      </w:pPr>
    </w:p>
    <w:p w:rsidR="003A17A8" w:rsidRDefault="003A17A8" w:rsidP="00605994">
      <w:pPr>
        <w:spacing w:line="360" w:lineRule="auto"/>
      </w:pPr>
    </w:p>
    <w:p w:rsidR="009976E8" w:rsidRDefault="0065524E" w:rsidP="003A17A8">
      <w:pPr>
        <w:spacing w:line="360" w:lineRule="auto"/>
      </w:pPr>
      <w:r>
        <w:t>Empleado</w:t>
      </w:r>
      <w:r w:rsidR="003A17A8">
        <w:t xml:space="preserve"> que Autoriza: _______________________________</w:t>
      </w:r>
      <w:r w:rsidR="00E60497">
        <w:t>________</w:t>
      </w:r>
    </w:p>
    <w:p w:rsidR="00B608F6" w:rsidRPr="0065524E" w:rsidRDefault="00D92985" w:rsidP="0018587A">
      <w:pPr>
        <w:spacing w:line="360" w:lineRule="auto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exp_nombres_apellidos_firma  \* MERGEFORMAT </w:instrText>
      </w:r>
      <w:r>
        <w:rPr>
          <w:b/>
        </w:rPr>
        <w:fldChar w:fldCharType="separate"/>
      </w:r>
      <w:r>
        <w:rPr>
          <w:b/>
          <w:noProof/>
        </w:rPr>
        <w:t>«exp_nombres_apellidos_firma»</w:t>
      </w:r>
      <w:r>
        <w:rPr>
          <w:b/>
        </w:rPr>
        <w:fldChar w:fldCharType="end"/>
      </w:r>
    </w:p>
    <w:p w:rsidR="003A17A8" w:rsidRPr="00CC1515" w:rsidRDefault="003A17A8" w:rsidP="003A17A8">
      <w:pPr>
        <w:spacing w:line="360" w:lineRule="auto"/>
      </w:pPr>
    </w:p>
    <w:sectPr w:rsidR="003A17A8" w:rsidRPr="00CC1515" w:rsidSect="003A17A8">
      <w:pgSz w:w="12242" w:h="15842" w:code="121"/>
      <w:pgMar w:top="720" w:right="1701" w:bottom="1797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F4E" w:rsidRDefault="00A40F4E">
      <w:r>
        <w:separator/>
      </w:r>
    </w:p>
  </w:endnote>
  <w:endnote w:type="continuationSeparator" w:id="0">
    <w:p w:rsidR="00A40F4E" w:rsidRDefault="00A4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F4E" w:rsidRDefault="00A40F4E">
      <w:r>
        <w:separator/>
      </w:r>
    </w:p>
  </w:footnote>
  <w:footnote w:type="continuationSeparator" w:id="0">
    <w:p w:rsidR="00A40F4E" w:rsidRDefault="00A40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B3"/>
    <w:rsid w:val="00050A7E"/>
    <w:rsid w:val="0005786B"/>
    <w:rsid w:val="00066F75"/>
    <w:rsid w:val="000875E9"/>
    <w:rsid w:val="000F633B"/>
    <w:rsid w:val="00104D9F"/>
    <w:rsid w:val="001224AA"/>
    <w:rsid w:val="001251C5"/>
    <w:rsid w:val="001430DD"/>
    <w:rsid w:val="0018587A"/>
    <w:rsid w:val="001A7EFA"/>
    <w:rsid w:val="001F4D6F"/>
    <w:rsid w:val="002150FA"/>
    <w:rsid w:val="002412EA"/>
    <w:rsid w:val="002708EC"/>
    <w:rsid w:val="00282E39"/>
    <w:rsid w:val="00283513"/>
    <w:rsid w:val="002B54BC"/>
    <w:rsid w:val="002B6745"/>
    <w:rsid w:val="002C138C"/>
    <w:rsid w:val="00316021"/>
    <w:rsid w:val="00341380"/>
    <w:rsid w:val="00385282"/>
    <w:rsid w:val="00394259"/>
    <w:rsid w:val="003A17A8"/>
    <w:rsid w:val="003D5313"/>
    <w:rsid w:val="003D54F0"/>
    <w:rsid w:val="003E3604"/>
    <w:rsid w:val="004042C9"/>
    <w:rsid w:val="00434C8C"/>
    <w:rsid w:val="0044038F"/>
    <w:rsid w:val="004563A8"/>
    <w:rsid w:val="004A2A2C"/>
    <w:rsid w:val="004D191E"/>
    <w:rsid w:val="00506DCF"/>
    <w:rsid w:val="00536A77"/>
    <w:rsid w:val="00577CFB"/>
    <w:rsid w:val="005801D7"/>
    <w:rsid w:val="005B682D"/>
    <w:rsid w:val="005E1F9C"/>
    <w:rsid w:val="005E5E21"/>
    <w:rsid w:val="005F6B2E"/>
    <w:rsid w:val="00605994"/>
    <w:rsid w:val="0065524E"/>
    <w:rsid w:val="00677BC2"/>
    <w:rsid w:val="006C3BF6"/>
    <w:rsid w:val="00701A30"/>
    <w:rsid w:val="00733849"/>
    <w:rsid w:val="007348C2"/>
    <w:rsid w:val="00737ACC"/>
    <w:rsid w:val="00740C2E"/>
    <w:rsid w:val="00743A06"/>
    <w:rsid w:val="00767A31"/>
    <w:rsid w:val="008017F7"/>
    <w:rsid w:val="00825539"/>
    <w:rsid w:val="008570CE"/>
    <w:rsid w:val="0089369A"/>
    <w:rsid w:val="008C68C0"/>
    <w:rsid w:val="00901384"/>
    <w:rsid w:val="00986D14"/>
    <w:rsid w:val="009872CB"/>
    <w:rsid w:val="0099222A"/>
    <w:rsid w:val="009976E8"/>
    <w:rsid w:val="009E26CE"/>
    <w:rsid w:val="00A0106F"/>
    <w:rsid w:val="00A40F4E"/>
    <w:rsid w:val="00A511C1"/>
    <w:rsid w:val="00A56004"/>
    <w:rsid w:val="00A718F4"/>
    <w:rsid w:val="00A845A4"/>
    <w:rsid w:val="00A93286"/>
    <w:rsid w:val="00A95055"/>
    <w:rsid w:val="00AB1AF3"/>
    <w:rsid w:val="00AD538D"/>
    <w:rsid w:val="00B42BF4"/>
    <w:rsid w:val="00B5707B"/>
    <w:rsid w:val="00B608F6"/>
    <w:rsid w:val="00B92307"/>
    <w:rsid w:val="00BE031B"/>
    <w:rsid w:val="00BF2AEC"/>
    <w:rsid w:val="00C04D3C"/>
    <w:rsid w:val="00C14CA3"/>
    <w:rsid w:val="00C60577"/>
    <w:rsid w:val="00C637FE"/>
    <w:rsid w:val="00C8325C"/>
    <w:rsid w:val="00CA64B3"/>
    <w:rsid w:val="00CC1515"/>
    <w:rsid w:val="00D23BB4"/>
    <w:rsid w:val="00D32F74"/>
    <w:rsid w:val="00D36DD6"/>
    <w:rsid w:val="00D40589"/>
    <w:rsid w:val="00D4790F"/>
    <w:rsid w:val="00D577C7"/>
    <w:rsid w:val="00D64802"/>
    <w:rsid w:val="00D92985"/>
    <w:rsid w:val="00DE615F"/>
    <w:rsid w:val="00E365C4"/>
    <w:rsid w:val="00E4446F"/>
    <w:rsid w:val="00E60497"/>
    <w:rsid w:val="00E70B56"/>
    <w:rsid w:val="00EE07E5"/>
    <w:rsid w:val="00EE7293"/>
    <w:rsid w:val="00EF5980"/>
    <w:rsid w:val="00EF5DCB"/>
    <w:rsid w:val="00F05F6D"/>
    <w:rsid w:val="00F23D3D"/>
    <w:rsid w:val="00F40796"/>
    <w:rsid w:val="00FC094E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603DDA-BE97-487F-A680-54589467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 w:eastAsia="es-ES" w:bidi="ar-T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 w:cs="Arial Unicode MS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60" w:hanging="360"/>
      <w:jc w:val="both"/>
    </w:pPr>
  </w:style>
  <w:style w:type="paragraph" w:styleId="BodyTextIndent3">
    <w:name w:val="Body Text Indent 3"/>
    <w:basedOn w:val="Normal"/>
    <w:pPr>
      <w:ind w:left="180" w:hanging="180"/>
      <w:jc w:val="both"/>
    </w:pPr>
  </w:style>
  <w:style w:type="paragraph" w:styleId="Header">
    <w:name w:val="header"/>
    <w:basedOn w:val="Normal"/>
    <w:link w:val="HeaderChar"/>
    <w:uiPriority w:val="99"/>
    <w:rsid w:val="002B54B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B54BC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link w:val="BalloonTextChar"/>
    <w:rsid w:val="00734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48C2"/>
    <w:rPr>
      <w:rFonts w:ascii="Tahoma" w:hAnsi="Tahoma" w:cs="Tahoma"/>
      <w:sz w:val="16"/>
      <w:szCs w:val="16"/>
      <w:lang w:val="es-GT" w:eastAsia="es-ES" w:bidi="ar-TN"/>
    </w:rPr>
  </w:style>
  <w:style w:type="character" w:customStyle="1" w:styleId="HeaderChar">
    <w:name w:val="Header Char"/>
    <w:basedOn w:val="DefaultParagraphFont"/>
    <w:link w:val="Header"/>
    <w:uiPriority w:val="99"/>
    <w:rsid w:val="00825539"/>
    <w:rPr>
      <w:sz w:val="24"/>
      <w:szCs w:val="24"/>
      <w:lang w:val="es-GT" w:eastAsia="es-ES" w:bidi="a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sualHur\Visual_HUR_3.3%20Release%2024\Plantillas\Plantillas_R23\Constancia%20de%20Vaciac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81CE7-B6B6-4562-9DF7-CB831FF2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Constancia de Vaciaciones.dot</Template>
  <TotalTime>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JOSÉ RENE ARGUETA HERNANDEZ  de 53 años de edad, sexo Masculino, estado civil Soltero,Guatemalteco con domicilio  en la 2da</vt:lpstr>
      <vt:lpstr>JOSÉ RENE ARGUETA HERNANDEZ  de 53 años de edad, sexo Masculino, estado civil Soltero,Guatemalteco con domicilio  en la 2da</vt:lpstr>
    </vt:vector>
  </TitlesOfParts>
  <Company>Pre-installed User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RENE ARGUETA HERNANDEZ  de 53 años de edad, sexo Masculino, estado civil Soltero,Guatemalteco con domicilio  en la 2da</dc:title>
  <dc:creator>csoria</dc:creator>
  <cp:lastModifiedBy>Carlos Soria</cp:lastModifiedBy>
  <cp:revision>8</cp:revision>
  <cp:lastPrinted>2003-05-02T20:38:00Z</cp:lastPrinted>
  <dcterms:created xsi:type="dcterms:W3CDTF">2014-05-22T18:56:00Z</dcterms:created>
  <dcterms:modified xsi:type="dcterms:W3CDTF">2015-03-27T18:46:00Z</dcterms:modified>
</cp:coreProperties>
</file>